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79CD781A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4474755" w:rsidR="0060776C" w:rsidRPr="00454835" w:rsidRDefault="0060776C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454835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454835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>[</w:t>
      </w:r>
      <w:r w:rsidR="00966E69" w:rsidRPr="00966E69">
        <w:rPr>
          <w:rFonts w:ascii="Poppins" w:hAnsi="Poppins" w:cs="Poppins"/>
          <w:b/>
          <w:bCs/>
          <w:noProof/>
          <w:sz w:val="32"/>
          <w:szCs w:val="32"/>
        </w:rPr>
        <w:t>Introdução ao conceito de Fluxogramas</w:t>
      </w:r>
      <w:r w:rsidR="00E227A8" w:rsidRPr="00454835">
        <w:rPr>
          <w:rFonts w:ascii="Poppins" w:hAnsi="Poppins" w:cs="Poppins"/>
          <w:b/>
          <w:bCs/>
          <w:noProof/>
          <w:sz w:val="32"/>
          <w:szCs w:val="32"/>
        </w:rPr>
        <w:t>]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01CBC311" w14:textId="532A0953" w:rsidR="00E227A8" w:rsidRPr="0083474B" w:rsidRDefault="00E227A8" w:rsidP="007B6ABF">
      <w:pPr>
        <w:rPr>
          <w:rFonts w:ascii="Poppins Light" w:hAnsi="Poppins Light" w:cs="Poppins Light"/>
          <w:noProof/>
        </w:rPr>
      </w:pPr>
      <w:r w:rsidRPr="0083474B">
        <w:rPr>
          <w:rFonts w:ascii="Poppins Light" w:hAnsi="Poppins Light" w:cs="Poppins Light"/>
          <w:noProof/>
        </w:rPr>
        <w:t>[</w:t>
      </w:r>
      <w:r w:rsidR="00966E69" w:rsidRPr="00966E69">
        <w:rPr>
          <w:rFonts w:ascii="Poppins Light" w:hAnsi="Poppins Light" w:cs="Poppins Light"/>
          <w:noProof/>
        </w:rPr>
        <w:t>Aplicar primeiros conceitos de fluxogramas voltados para o passo a passo lógico de um software.</w:t>
      </w:r>
      <w:r w:rsidRPr="0083474B">
        <w:rPr>
          <w:rFonts w:ascii="Poppins Light" w:hAnsi="Poppins Light" w:cs="Poppins Light"/>
          <w:noProof/>
        </w:rPr>
        <w:t xml:space="preserve">] </w:t>
      </w:r>
    </w:p>
    <w:p w14:paraId="01070306" w14:textId="77777777" w:rsidR="00E227A8" w:rsidRPr="005A5A09" w:rsidRDefault="00E227A8" w:rsidP="00E227A8">
      <w:pPr>
        <w:rPr>
          <w:rFonts w:ascii="Poppins Light" w:hAnsi="Poppins Light" w:cs="Poppins Light"/>
          <w:noProof/>
          <w:sz w:val="32"/>
          <w:szCs w:val="32"/>
        </w:rPr>
      </w:pP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C449FA4" w:rsidR="00E227A8" w:rsidRPr="00814E58" w:rsidRDefault="00966E69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Cadernos ou folhas de ofício para cada grupo.</w:t>
      </w:r>
    </w:p>
    <w:p w14:paraId="593EA255" w14:textId="1E2FB931" w:rsidR="00E227A8" w:rsidRPr="00966E69" w:rsidRDefault="00966E69" w:rsidP="005A0560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966E69">
        <w:rPr>
          <w:rFonts w:ascii="Poppins Light" w:hAnsi="Poppins Light" w:cs="Poppins Light"/>
          <w:noProof/>
        </w:rPr>
        <w:t>Canetas</w:t>
      </w:r>
      <w:r w:rsidR="00C12E4A" w:rsidRPr="00966E69">
        <w:rPr>
          <w:rFonts w:ascii="Poppins Light" w:hAnsi="Poppins Light" w:cs="Poppins Light"/>
          <w:noProof/>
        </w:rPr>
        <w:t>.</w:t>
      </w:r>
    </w:p>
    <w:p w14:paraId="08004E8D" w14:textId="77777777" w:rsidR="00E227A8" w:rsidRPr="00814E58" w:rsidRDefault="00E227A8" w:rsidP="007B6ABF">
      <w:pPr>
        <w:rPr>
          <w:rFonts w:ascii="Poppins Light" w:hAnsi="Poppins Light" w:cs="Poppins Light"/>
          <w:noProof/>
        </w:rPr>
      </w:pPr>
    </w:p>
    <w:p w14:paraId="0ED21B0B" w14:textId="6A8764A2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E5F9342" w14:textId="77777777" w:rsidR="00966E69" w:rsidRPr="00966E69" w:rsidRDefault="00966E69" w:rsidP="00966E69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966E69">
        <w:rPr>
          <w:rFonts w:ascii="Poppins Light" w:hAnsi="Poppins Light" w:cs="Poppins Light"/>
          <w:noProof/>
        </w:rPr>
        <w:t>Cada grupo deve iniciar a atividade pensando em diferentes cenários que a funcionalidade apresentada pode direcionar e quais direções serão consideradas para o fluxo da informação.</w:t>
      </w:r>
    </w:p>
    <w:p w14:paraId="1C431014" w14:textId="03434BE1" w:rsidR="0060776C" w:rsidRPr="00814E58" w:rsidRDefault="00966E69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966E69">
        <w:rPr>
          <w:rFonts w:ascii="Poppins Light" w:hAnsi="Poppins Light" w:cs="Poppins Light"/>
          <w:noProof/>
        </w:rPr>
        <w:t>Com esse estudo em mãos, recomendamos a criação de um fluxograma com caixas que representam os passos determinados e setas que indicam o caminho da informação</w:t>
      </w:r>
      <w:r w:rsidR="00C12E4A">
        <w:rPr>
          <w:rFonts w:ascii="Poppins Light" w:hAnsi="Poppins Light" w:cs="Poppins Light"/>
          <w:noProof/>
        </w:rPr>
        <w:t>.</w:t>
      </w:r>
    </w:p>
    <w:p w14:paraId="41EDC2B5" w14:textId="4095AEAE" w:rsidR="00E227A8" w:rsidRPr="00814E58" w:rsidRDefault="00966E69" w:rsidP="007B6AB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 w:rsidRPr="00966E69">
        <w:rPr>
          <w:rFonts w:ascii="Poppins Light" w:hAnsi="Poppins Light" w:cs="Poppins Light"/>
          <w:b/>
          <w:bCs/>
          <w:noProof/>
        </w:rPr>
        <w:t xml:space="preserve">Pense que o caminho precisa fazer sentido: </w:t>
      </w:r>
      <w:r w:rsidRPr="00966E69">
        <w:rPr>
          <w:rFonts w:ascii="Poppins Light" w:hAnsi="Poppins Light" w:cs="Poppins Light"/>
          <w:noProof/>
        </w:rPr>
        <w:t>Uma vez que estamos elaborando um diagrama de fluxos, é muito importante que os caminhos planejados façam sentido dentro do fluxo, pensando pela visão de um usuário executando esse processo dentro do aplicativo</w:t>
      </w:r>
      <w:r w:rsidR="00C12E4A">
        <w:rPr>
          <w:rFonts w:ascii="Poppins Light" w:hAnsi="Poppins Light" w:cs="Poppins Light"/>
          <w:noProof/>
        </w:rPr>
        <w:t>.</w:t>
      </w:r>
    </w:p>
    <w:p w14:paraId="11AEEA30" w14:textId="382122F8" w:rsidR="005A5A09" w:rsidRPr="005A5A09" w:rsidRDefault="00966E69" w:rsidP="00966E69">
      <w:pPr>
        <w:pStyle w:val="PargrafodaLista"/>
        <w:numPr>
          <w:ilvl w:val="0"/>
          <w:numId w:val="2"/>
        </w:numPr>
        <w:spacing w:line="276" w:lineRule="auto"/>
        <w:rPr>
          <w:rFonts w:ascii="Poppins Light" w:eastAsia="Arial Unicode MS" w:hAnsi="Poppins Light" w:cs="Poppins Light"/>
        </w:rPr>
      </w:pPr>
      <w:r w:rsidRPr="00966E69">
        <w:rPr>
          <w:rFonts w:ascii="Poppins Light" w:hAnsi="Poppins Light" w:cs="Poppins Light"/>
          <w:noProof/>
        </w:rPr>
        <w:t xml:space="preserve">Ao término do planejamento, você pode submeter esse fluxograma planejado pelo grupo </w:t>
      </w:r>
      <w:r w:rsidR="00D77CBD">
        <w:rPr>
          <w:rFonts w:ascii="Poppins Light" w:hAnsi="Poppins Light" w:cs="Poppins Light"/>
          <w:noProof/>
        </w:rPr>
        <w:t>a</w:t>
      </w:r>
      <w:r w:rsidR="00D77CBD" w:rsidRPr="00966E69">
        <w:rPr>
          <w:rFonts w:ascii="Poppins Light" w:hAnsi="Poppins Light" w:cs="Poppins Light"/>
          <w:noProof/>
        </w:rPr>
        <w:t xml:space="preserve">o </w:t>
      </w:r>
      <w:r w:rsidRPr="00966E69">
        <w:rPr>
          <w:rFonts w:ascii="Poppins Light" w:hAnsi="Poppins Light" w:cs="Poppins Light"/>
          <w:noProof/>
        </w:rPr>
        <w:t>AVA, concluindo então a atividade</w:t>
      </w:r>
      <w:r>
        <w:rPr>
          <w:rFonts w:ascii="Poppins Light" w:hAnsi="Poppins Light" w:cs="Poppins Light"/>
          <w:noProof/>
        </w:rPr>
        <w:t>.</w:t>
      </w:r>
    </w:p>
    <w:sectPr w:rsidR="005A5A09" w:rsidRPr="005A5A0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4396" w14:textId="77777777" w:rsidR="00B06119" w:rsidRDefault="00B06119">
      <w:r>
        <w:separator/>
      </w:r>
    </w:p>
  </w:endnote>
  <w:endnote w:type="continuationSeparator" w:id="0">
    <w:p w14:paraId="19010FF4" w14:textId="77777777" w:rsidR="00B06119" w:rsidRDefault="00B06119">
      <w:r>
        <w:continuationSeparator/>
      </w:r>
    </w:p>
  </w:endnote>
  <w:endnote w:type="continuationNotice" w:id="1">
    <w:p w14:paraId="6A32A652" w14:textId="77777777" w:rsidR="00B06119" w:rsidRDefault="00B061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F2C3D92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8840F8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[U</w:t>
            </w:r>
            <w:r w:rsidR="008840F8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8840F8">
              <w:rPr>
                <w:rFonts w:ascii="Poppins" w:hAnsi="Poppins" w:cs="Poppins"/>
                <w:sz w:val="20"/>
                <w:szCs w:val="20"/>
              </w:rPr>
              <w:t>S1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498D" w14:textId="77777777" w:rsidR="00B06119" w:rsidRDefault="00B06119">
      <w:r>
        <w:separator/>
      </w:r>
    </w:p>
  </w:footnote>
  <w:footnote w:type="continuationSeparator" w:id="0">
    <w:p w14:paraId="1E08AC1B" w14:textId="77777777" w:rsidR="00B06119" w:rsidRDefault="00B06119">
      <w:r>
        <w:continuationSeparator/>
      </w:r>
    </w:p>
  </w:footnote>
  <w:footnote w:type="continuationNotice" w:id="1">
    <w:p w14:paraId="3F65CDC2" w14:textId="77777777" w:rsidR="00B06119" w:rsidRDefault="00B061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676153">
    <w:abstractNumId w:val="0"/>
  </w:num>
  <w:num w:numId="2" w16cid:durableId="1560089054">
    <w:abstractNumId w:val="1"/>
  </w:num>
  <w:num w:numId="3" w16cid:durableId="1377581047">
    <w:abstractNumId w:val="3"/>
  </w:num>
  <w:num w:numId="4" w16cid:durableId="3863077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278D8"/>
    <w:rsid w:val="00093C5A"/>
    <w:rsid w:val="000A4E65"/>
    <w:rsid w:val="000C6619"/>
    <w:rsid w:val="000F7DE9"/>
    <w:rsid w:val="00124756"/>
    <w:rsid w:val="00160195"/>
    <w:rsid w:val="001A2D86"/>
    <w:rsid w:val="001A32C9"/>
    <w:rsid w:val="001C335A"/>
    <w:rsid w:val="001E7BC0"/>
    <w:rsid w:val="002344C7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4947"/>
    <w:rsid w:val="003365AE"/>
    <w:rsid w:val="00367C72"/>
    <w:rsid w:val="003C032E"/>
    <w:rsid w:val="003D71CA"/>
    <w:rsid w:val="00454835"/>
    <w:rsid w:val="00464B32"/>
    <w:rsid w:val="00491C71"/>
    <w:rsid w:val="004B66A3"/>
    <w:rsid w:val="004E713D"/>
    <w:rsid w:val="0054587F"/>
    <w:rsid w:val="005517B2"/>
    <w:rsid w:val="00573652"/>
    <w:rsid w:val="00585F34"/>
    <w:rsid w:val="005A5A09"/>
    <w:rsid w:val="005E4165"/>
    <w:rsid w:val="005F74BB"/>
    <w:rsid w:val="0060776C"/>
    <w:rsid w:val="0063273B"/>
    <w:rsid w:val="00676B29"/>
    <w:rsid w:val="006B3AE9"/>
    <w:rsid w:val="007671B4"/>
    <w:rsid w:val="00773A8C"/>
    <w:rsid w:val="0078262D"/>
    <w:rsid w:val="007B6ABF"/>
    <w:rsid w:val="00814E58"/>
    <w:rsid w:val="0083474B"/>
    <w:rsid w:val="00841D59"/>
    <w:rsid w:val="00851368"/>
    <w:rsid w:val="008840F8"/>
    <w:rsid w:val="008925A9"/>
    <w:rsid w:val="008B4C24"/>
    <w:rsid w:val="008F775A"/>
    <w:rsid w:val="0092769D"/>
    <w:rsid w:val="00950D6B"/>
    <w:rsid w:val="00966015"/>
    <w:rsid w:val="00966E69"/>
    <w:rsid w:val="009B33B6"/>
    <w:rsid w:val="00AA60A0"/>
    <w:rsid w:val="00AD78A6"/>
    <w:rsid w:val="00B06119"/>
    <w:rsid w:val="00B45591"/>
    <w:rsid w:val="00BA6A76"/>
    <w:rsid w:val="00C12E4A"/>
    <w:rsid w:val="00C42339"/>
    <w:rsid w:val="00C4723D"/>
    <w:rsid w:val="00C6070E"/>
    <w:rsid w:val="00C62CE1"/>
    <w:rsid w:val="00C817E2"/>
    <w:rsid w:val="00CA1C9B"/>
    <w:rsid w:val="00CA4523"/>
    <w:rsid w:val="00CC2A45"/>
    <w:rsid w:val="00CF76E4"/>
    <w:rsid w:val="00D03B93"/>
    <w:rsid w:val="00D05B9C"/>
    <w:rsid w:val="00D553AB"/>
    <w:rsid w:val="00D61A8F"/>
    <w:rsid w:val="00D77CBD"/>
    <w:rsid w:val="00DC4DC6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D7F1E"/>
    <w:rsid w:val="00FF3340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6E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B18554-2898-4E0C-9245-EE27871EDC82}"/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13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9</cp:revision>
  <cp:lastPrinted>2006-08-31T06:40:00Z</cp:lastPrinted>
  <dcterms:created xsi:type="dcterms:W3CDTF">2023-10-05T13:20:00Z</dcterms:created>
  <dcterms:modified xsi:type="dcterms:W3CDTF">2024-01-24T17:33:00Z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