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F9C75CA">
        <w:rPr>
          <w:rFonts w:ascii="Poppins" w:hAnsi="Poppins" w:cs="Poppins"/>
        </w:rPr>
        <w:t xml:space="preserve">Roteiro de </w:t>
      </w:r>
      <w:r w:rsidR="00E227A8" w:rsidRPr="2F9C75CA">
        <w:rPr>
          <w:rFonts w:ascii="Poppins" w:hAnsi="Poppins" w:cs="Poppins"/>
        </w:rPr>
        <w:t xml:space="preserve">Atividade </w:t>
      </w:r>
      <w:r w:rsidRPr="2F9C75CA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771BCCE7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BC1192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437DEF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BC1192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6F5D486E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437DEF">
        <w:rPr>
          <w:rFonts w:ascii="Poppins" w:hAnsi="Poppins" w:cs="Poppins"/>
          <w:noProof/>
        </w:rPr>
        <w:t>;</w:t>
      </w:r>
    </w:p>
    <w:p w14:paraId="539CB3D1" w14:textId="68B0909B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5264B89">
        <w:rPr>
          <w:rFonts w:ascii="Poppins" w:hAnsi="Poppins" w:cs="Poppins"/>
          <w:noProof/>
          <w:lang w:val="en-US"/>
        </w:rPr>
        <w:t>Caderno, canetas, lápis</w:t>
      </w:r>
      <w:r w:rsidR="00437DEF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0CA45E69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 xml:space="preserve">Procedimento </w:t>
      </w:r>
      <w:r w:rsidR="00BC1192" w:rsidRPr="00E227A8">
        <w:rPr>
          <w:rFonts w:ascii="Poppins" w:hAnsi="Poppins" w:cs="Poppins"/>
          <w:b/>
          <w:noProof/>
          <w:sz w:val="32"/>
          <w:szCs w:val="32"/>
        </w:rPr>
        <w:t>experimental</w:t>
      </w:r>
    </w:p>
    <w:p w14:paraId="0FAB7145" w14:textId="77777777" w:rsidR="00E227A8" w:rsidRPr="00E227A8" w:rsidRDefault="00E227A8" w:rsidP="0060776C">
      <w:pPr>
        <w:ind w:left="357"/>
        <w:jc w:val="both"/>
        <w:rPr>
          <w:rFonts w:ascii="Poppins" w:hAnsi="Poppins" w:cs="Poppins"/>
          <w:noProof/>
        </w:rPr>
      </w:pPr>
    </w:p>
    <w:p w14:paraId="5C5B4F9C" w14:textId="7D91D44B" w:rsidR="00043EC7" w:rsidRPr="00043EC7" w:rsidRDefault="00043EC7" w:rsidP="00043EC7">
      <w:pPr>
        <w:pStyle w:val="PargrafodaLista"/>
        <w:numPr>
          <w:ilvl w:val="0"/>
          <w:numId w:val="6"/>
        </w:numPr>
        <w:spacing w:line="360" w:lineRule="auto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Uma pessoa pode doar sangue se:</w:t>
      </w:r>
    </w:p>
    <w:p w14:paraId="3609E8A4" w14:textId="292CE521" w:rsidR="00043EC7" w:rsidRPr="00043EC7" w:rsidRDefault="00043EC7" w:rsidP="00043EC7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tem entre 16 e 69 anos, inclusive.</w:t>
      </w:r>
    </w:p>
    <w:p w14:paraId="352EB4AB" w14:textId="3A5EFBC7" w:rsidR="00043EC7" w:rsidRPr="00043EC7" w:rsidRDefault="00043EC7" w:rsidP="00043EC7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pesa 50 kg ou mais.</w:t>
      </w:r>
    </w:p>
    <w:p w14:paraId="5BD5DCD6" w14:textId="68EDE47F" w:rsidR="00043EC7" w:rsidRPr="00043EC7" w:rsidRDefault="00043EC7" w:rsidP="00043EC7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não está grávida.</w:t>
      </w:r>
    </w:p>
    <w:p w14:paraId="3685D9FB" w14:textId="0963C8DC" w:rsidR="00043EC7" w:rsidRPr="00043EC7" w:rsidRDefault="00043EC7" w:rsidP="00043EC7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não doou sangue nos últimos 90 dias.</w:t>
      </w:r>
    </w:p>
    <w:p w14:paraId="48083CAA" w14:textId="77777777" w:rsidR="00043EC7" w:rsidRPr="00043EC7" w:rsidRDefault="00043EC7" w:rsidP="00043EC7">
      <w:pPr>
        <w:spacing w:line="360" w:lineRule="auto"/>
        <w:ind w:left="70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Escreva um programa que verifique se uma pessoa pode doar sangue ou não.</w:t>
      </w:r>
    </w:p>
    <w:p w14:paraId="2895E472" w14:textId="1CC7866A" w:rsidR="006D5634" w:rsidRDefault="000B4FA7" w:rsidP="00E04581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803826">
        <w:rPr>
          <w:rFonts w:ascii="Poppins" w:hAnsi="Poppins" w:cs="Poppins"/>
          <w:b/>
          <w:bCs/>
          <w:noProof/>
        </w:rPr>
        <w:t>Tempo estimado de resolução:</w:t>
      </w:r>
      <w:r w:rsidRPr="000B4FA7">
        <w:rPr>
          <w:rFonts w:ascii="Poppins" w:hAnsi="Poppins" w:cs="Poppins"/>
          <w:noProof/>
        </w:rPr>
        <w:t xml:space="preserve"> </w:t>
      </w:r>
      <w:r w:rsidR="0082367E">
        <w:rPr>
          <w:rFonts w:ascii="Poppins" w:hAnsi="Poppins" w:cs="Poppins"/>
          <w:noProof/>
        </w:rPr>
        <w:t>15</w:t>
      </w:r>
      <w:r w:rsidRPr="000B4FA7">
        <w:rPr>
          <w:rFonts w:ascii="Poppins" w:hAnsi="Poppins" w:cs="Poppins"/>
          <w:noProof/>
        </w:rPr>
        <w:t xml:space="preserve"> minutos.</w:t>
      </w:r>
      <w:r w:rsidRPr="004C2387">
        <w:rPr>
          <w:rFonts w:ascii="Poppins" w:hAnsi="Poppins" w:cs="Poppins"/>
          <w:noProof/>
        </w:rPr>
        <w:t xml:space="preserve"> </w:t>
      </w:r>
    </w:p>
    <w:p w14:paraId="5289B421" w14:textId="77777777" w:rsidR="00043EC7" w:rsidRDefault="00043EC7" w:rsidP="00E04581">
      <w:pPr>
        <w:spacing w:line="360" w:lineRule="auto"/>
        <w:ind w:left="360" w:firstLine="348"/>
        <w:rPr>
          <w:rFonts w:ascii="Poppins" w:hAnsi="Poppins" w:cs="Poppins"/>
          <w:noProof/>
        </w:rPr>
      </w:pPr>
    </w:p>
    <w:p w14:paraId="5AA7B417" w14:textId="77777777" w:rsidR="00043EC7" w:rsidRDefault="00043EC7" w:rsidP="00E04581">
      <w:pPr>
        <w:spacing w:line="360" w:lineRule="auto"/>
        <w:ind w:left="360" w:firstLine="348"/>
        <w:rPr>
          <w:rFonts w:ascii="Poppins" w:hAnsi="Poppins" w:cs="Poppins"/>
          <w:noProof/>
        </w:rPr>
      </w:pPr>
    </w:p>
    <w:p w14:paraId="25201C9B" w14:textId="77777777" w:rsidR="00043EC7" w:rsidRPr="004C2387" w:rsidRDefault="00043EC7" w:rsidP="00E04581">
      <w:pPr>
        <w:spacing w:line="360" w:lineRule="auto"/>
        <w:ind w:left="360" w:firstLine="348"/>
        <w:rPr>
          <w:rFonts w:ascii="Poppins" w:hAnsi="Poppins" w:cs="Poppins"/>
          <w:noProof/>
        </w:rPr>
      </w:pPr>
    </w:p>
    <w:p w14:paraId="286B2EDB" w14:textId="6392B3A1" w:rsidR="00043EC7" w:rsidRPr="00043EC7" w:rsidRDefault="00DC1021" w:rsidP="00043EC7">
      <w:pPr>
        <w:pStyle w:val="PargrafodaLista"/>
        <w:numPr>
          <w:ilvl w:val="0"/>
          <w:numId w:val="6"/>
        </w:numPr>
        <w:spacing w:line="360" w:lineRule="auto"/>
        <w:rPr>
          <w:rFonts w:ascii="Poppins" w:hAnsi="Poppins" w:cs="Poppins"/>
          <w:noProof/>
        </w:rPr>
      </w:pPr>
      <w:r w:rsidRPr="00DC1021">
        <w:rPr>
          <w:rFonts w:ascii="Poppins" w:hAnsi="Poppins" w:cs="Poppins"/>
          <w:noProof/>
        </w:rPr>
        <w:lastRenderedPageBreak/>
        <w:t>Em um cinema, é permitida a entrada em um filme somente para pessoas com 18 anos ou mais. No entanto, há exceções que permitem a entrada, caso:</w:t>
      </w:r>
    </w:p>
    <w:p w14:paraId="32F14467" w14:textId="7E80C5F2" w:rsidR="00043EC7" w:rsidRPr="00043EC7" w:rsidRDefault="00043EC7" w:rsidP="00043EC7">
      <w:pPr>
        <w:spacing w:line="360" w:lineRule="auto"/>
        <w:ind w:left="106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A pessoa te</w:t>
      </w:r>
      <w:r w:rsidR="00DC1021">
        <w:rPr>
          <w:rFonts w:ascii="Poppins" w:hAnsi="Poppins" w:cs="Poppins"/>
          <w:noProof/>
        </w:rPr>
        <w:t>nha</w:t>
      </w:r>
      <w:r w:rsidRPr="00043EC7">
        <w:rPr>
          <w:rFonts w:ascii="Poppins" w:hAnsi="Poppins" w:cs="Poppins"/>
          <w:noProof/>
        </w:rPr>
        <w:t xml:space="preserve"> entre 15 e 17 anos E</w:t>
      </w:r>
    </w:p>
    <w:p w14:paraId="6CD9E9C6" w14:textId="60CAB610" w:rsidR="00043EC7" w:rsidRPr="00043EC7" w:rsidRDefault="00043EC7" w:rsidP="00043EC7">
      <w:pPr>
        <w:spacing w:line="360" w:lineRule="auto"/>
        <w:ind w:left="106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 xml:space="preserve">A pessoa </w:t>
      </w:r>
      <w:r w:rsidR="00DC1021">
        <w:rPr>
          <w:rFonts w:ascii="Poppins" w:hAnsi="Poppins" w:cs="Poppins"/>
          <w:noProof/>
        </w:rPr>
        <w:t>esteja</w:t>
      </w:r>
      <w:r w:rsidRPr="00043EC7">
        <w:rPr>
          <w:rFonts w:ascii="Poppins" w:hAnsi="Poppins" w:cs="Poppins"/>
          <w:noProof/>
        </w:rPr>
        <w:t xml:space="preserve"> acompanhada por um adulto OU </w:t>
      </w:r>
      <w:r w:rsidR="00DC1021">
        <w:rPr>
          <w:rFonts w:ascii="Poppins" w:hAnsi="Poppins" w:cs="Poppins"/>
          <w:noProof/>
        </w:rPr>
        <w:t>possua</w:t>
      </w:r>
      <w:r w:rsidRPr="00043EC7">
        <w:rPr>
          <w:rFonts w:ascii="Poppins" w:hAnsi="Poppins" w:cs="Poppins"/>
          <w:noProof/>
        </w:rPr>
        <w:t xml:space="preserve"> uma autorização dos pais.</w:t>
      </w:r>
    </w:p>
    <w:p w14:paraId="7EEA4045" w14:textId="77777777" w:rsidR="00043EC7" w:rsidRDefault="00043EC7" w:rsidP="00043EC7">
      <w:pPr>
        <w:spacing w:line="360" w:lineRule="auto"/>
        <w:ind w:left="1068"/>
        <w:rPr>
          <w:rFonts w:ascii="Poppins" w:hAnsi="Poppins" w:cs="Poppins"/>
          <w:noProof/>
        </w:rPr>
      </w:pPr>
      <w:r w:rsidRPr="00043EC7">
        <w:rPr>
          <w:rFonts w:ascii="Poppins" w:hAnsi="Poppins" w:cs="Poppins"/>
          <w:noProof/>
        </w:rPr>
        <w:t>Escreva um programa que determine se uma pessoa pode assistir ao filme ou não.</w:t>
      </w:r>
    </w:p>
    <w:p w14:paraId="0D087185" w14:textId="16D9CF16" w:rsidR="00043EC7" w:rsidRPr="00043EC7" w:rsidRDefault="00043EC7" w:rsidP="00043EC7">
      <w:pPr>
        <w:spacing w:line="360" w:lineRule="auto"/>
        <w:ind w:left="1068"/>
        <w:rPr>
          <w:rFonts w:ascii="Poppins" w:hAnsi="Poppins" w:cs="Poppins"/>
          <w:noProof/>
        </w:rPr>
      </w:pPr>
      <w:r w:rsidRPr="00803826">
        <w:rPr>
          <w:rFonts w:ascii="Poppins" w:hAnsi="Poppins" w:cs="Poppins"/>
          <w:b/>
          <w:bCs/>
          <w:noProof/>
        </w:rPr>
        <w:t>Tempo estimado de resolução:</w:t>
      </w:r>
      <w:r w:rsidRPr="4E1D75E7">
        <w:rPr>
          <w:rFonts w:ascii="Poppins" w:hAnsi="Poppins" w:cs="Poppins"/>
          <w:noProof/>
        </w:rPr>
        <w:t xml:space="preserve"> 20 minutos</w:t>
      </w:r>
    </w:p>
    <w:p w14:paraId="117E27B2" w14:textId="58A872D5" w:rsidR="00E227A8" w:rsidRPr="00E227A8" w:rsidRDefault="00490A5C" w:rsidP="00043EC7">
      <w:pPr>
        <w:pStyle w:val="PargrafodaLista"/>
        <w:numPr>
          <w:ilvl w:val="0"/>
          <w:numId w:val="6"/>
        </w:numPr>
        <w:spacing w:line="360" w:lineRule="auto"/>
        <w:rPr>
          <w:rFonts w:ascii="Poppins" w:hAnsi="Poppins" w:cs="Poppins"/>
          <w:noProof/>
        </w:rPr>
      </w:pPr>
      <w:r w:rsidRPr="4E1D75E7">
        <w:rPr>
          <w:rFonts w:ascii="Poppins" w:hAnsi="Poppins" w:cs="Poppins"/>
          <w:noProof/>
        </w:rPr>
        <w:t>Escreva o código que você desenvolveu para solução do</w:t>
      </w:r>
      <w:r w:rsidR="004C2387" w:rsidRPr="4E1D75E7">
        <w:rPr>
          <w:rFonts w:ascii="Poppins" w:hAnsi="Poppins" w:cs="Poppins"/>
          <w:noProof/>
        </w:rPr>
        <w:t>s</w:t>
      </w:r>
      <w:r w:rsidRPr="4E1D75E7">
        <w:rPr>
          <w:rFonts w:ascii="Poppins" w:hAnsi="Poppins" w:cs="Poppins"/>
          <w:noProof/>
        </w:rPr>
        <w:t xml:space="preserve"> exercício</w:t>
      </w:r>
      <w:r w:rsidR="004C2387" w:rsidRPr="4E1D75E7">
        <w:rPr>
          <w:rFonts w:ascii="Poppins" w:hAnsi="Poppins" w:cs="Poppins"/>
          <w:noProof/>
        </w:rPr>
        <w:t xml:space="preserve">s </w:t>
      </w:r>
      <w:r w:rsidRPr="4E1D75E7">
        <w:rPr>
          <w:rFonts w:ascii="Poppins" w:hAnsi="Poppins" w:cs="Poppins"/>
          <w:noProof/>
        </w:rPr>
        <w:t>proposto</w:t>
      </w:r>
      <w:r w:rsidR="004C2387" w:rsidRPr="4E1D75E7">
        <w:rPr>
          <w:rFonts w:ascii="Poppins" w:hAnsi="Poppins" w:cs="Poppins"/>
          <w:noProof/>
        </w:rPr>
        <w:t>s</w:t>
      </w:r>
      <w:r w:rsidR="002A7435" w:rsidRPr="4E1D75E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437DEF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0965" w14:textId="77777777" w:rsidR="00755F78" w:rsidRDefault="00755F78">
      <w:r>
        <w:separator/>
      </w:r>
    </w:p>
  </w:endnote>
  <w:endnote w:type="continuationSeparator" w:id="0">
    <w:p w14:paraId="6948E6E5" w14:textId="77777777" w:rsidR="00755F78" w:rsidRDefault="0075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19021061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C628A9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A2D6" w14:textId="77777777" w:rsidR="00C628A9" w:rsidRDefault="00C628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B6AA" w14:textId="77777777" w:rsidR="00755F78" w:rsidRDefault="00755F78">
      <w:r>
        <w:separator/>
      </w:r>
    </w:p>
  </w:footnote>
  <w:footnote w:type="continuationSeparator" w:id="0">
    <w:p w14:paraId="274A593F" w14:textId="77777777" w:rsidR="00755F78" w:rsidRDefault="0075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509C" w14:textId="77777777" w:rsidR="00C628A9" w:rsidRDefault="00C628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5746" w14:textId="77777777" w:rsidR="00C628A9" w:rsidRDefault="00C628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2474"/>
    <w:multiLevelType w:val="hybridMultilevel"/>
    <w:tmpl w:val="CD6890DC"/>
    <w:lvl w:ilvl="0" w:tplc="4C0A7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5"/>
  </w:num>
  <w:num w:numId="5" w16cid:durableId="145779888">
    <w:abstractNumId w:val="3"/>
  </w:num>
  <w:num w:numId="6" w16cid:durableId="164161707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43EC7"/>
    <w:rsid w:val="00093C5A"/>
    <w:rsid w:val="000B4FA7"/>
    <w:rsid w:val="000C6619"/>
    <w:rsid w:val="000F7DE9"/>
    <w:rsid w:val="00124756"/>
    <w:rsid w:val="00160195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37DEF"/>
    <w:rsid w:val="00460192"/>
    <w:rsid w:val="004876BD"/>
    <w:rsid w:val="00490A5C"/>
    <w:rsid w:val="00491C71"/>
    <w:rsid w:val="004C2387"/>
    <w:rsid w:val="0054587F"/>
    <w:rsid w:val="005517B2"/>
    <w:rsid w:val="005B67A6"/>
    <w:rsid w:val="005F74BB"/>
    <w:rsid w:val="0060776C"/>
    <w:rsid w:val="00656393"/>
    <w:rsid w:val="00676B29"/>
    <w:rsid w:val="006A49BD"/>
    <w:rsid w:val="006B3AE9"/>
    <w:rsid w:val="006D5634"/>
    <w:rsid w:val="00755F78"/>
    <w:rsid w:val="007671B4"/>
    <w:rsid w:val="00773A8C"/>
    <w:rsid w:val="00803826"/>
    <w:rsid w:val="0082367E"/>
    <w:rsid w:val="00841D59"/>
    <w:rsid w:val="008925A9"/>
    <w:rsid w:val="008B4C24"/>
    <w:rsid w:val="008F775A"/>
    <w:rsid w:val="0092769D"/>
    <w:rsid w:val="009B33B6"/>
    <w:rsid w:val="00A10E77"/>
    <w:rsid w:val="00A407D6"/>
    <w:rsid w:val="00AA60A0"/>
    <w:rsid w:val="00AD78A6"/>
    <w:rsid w:val="00AE2A28"/>
    <w:rsid w:val="00B45591"/>
    <w:rsid w:val="00BA6A76"/>
    <w:rsid w:val="00BC1192"/>
    <w:rsid w:val="00BC77CC"/>
    <w:rsid w:val="00C0307E"/>
    <w:rsid w:val="00C416ED"/>
    <w:rsid w:val="00C4723D"/>
    <w:rsid w:val="00C6070E"/>
    <w:rsid w:val="00C628A9"/>
    <w:rsid w:val="00C62CE1"/>
    <w:rsid w:val="00C631F9"/>
    <w:rsid w:val="00CA4523"/>
    <w:rsid w:val="00CD20F6"/>
    <w:rsid w:val="00CF0B1D"/>
    <w:rsid w:val="00D553AB"/>
    <w:rsid w:val="00D61A8F"/>
    <w:rsid w:val="00DB07FB"/>
    <w:rsid w:val="00DC1021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F4AFE"/>
    <w:rsid w:val="00F472E5"/>
    <w:rsid w:val="00F51FEF"/>
    <w:rsid w:val="00F70D9F"/>
    <w:rsid w:val="00F921F8"/>
    <w:rsid w:val="00FD7F1E"/>
    <w:rsid w:val="00FF3340"/>
    <w:rsid w:val="15264B89"/>
    <w:rsid w:val="2F9C75CA"/>
    <w:rsid w:val="4E1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437D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Props1.xml><?xml version="1.0" encoding="utf-8"?>
<ds:datastoreItem xmlns:ds="http://schemas.openxmlformats.org/officeDocument/2006/customXml" ds:itemID="{F11E501F-96B3-41C7-9B79-D030DEC4F663}"/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28</cp:revision>
  <cp:lastPrinted>2006-08-30T22:40:00Z</cp:lastPrinted>
  <dcterms:created xsi:type="dcterms:W3CDTF">2023-07-22T17:54:00Z</dcterms:created>
  <dcterms:modified xsi:type="dcterms:W3CDTF">2024-02-27T20:30:00Z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_ReviewingToolsShownOnce">
    <vt:lpwstr/>
  </property>
</Properties>
</file>