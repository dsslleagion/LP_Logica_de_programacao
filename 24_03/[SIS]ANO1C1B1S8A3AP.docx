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5E7F" w14:textId="77777777" w:rsidR="00491C71" w:rsidRPr="00E227A8" w:rsidRDefault="00491C71">
      <w:pPr>
        <w:spacing w:line="288" w:lineRule="auto"/>
        <w:jc w:val="right"/>
        <w:rPr>
          <w:rFonts w:ascii="Poppins" w:hAnsi="Poppins" w:cs="Poppins"/>
        </w:rPr>
      </w:pPr>
    </w:p>
    <w:p w14:paraId="7AC11BB3" w14:textId="77777777" w:rsidR="00E227A8" w:rsidRPr="00E227A8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5B7558B7">
        <w:rPr>
          <w:rFonts w:ascii="Poppins" w:hAnsi="Poppins" w:cs="Poppins"/>
        </w:rPr>
        <w:t xml:space="preserve">Roteiro de </w:t>
      </w:r>
      <w:r w:rsidR="00E227A8" w:rsidRPr="5B7558B7">
        <w:rPr>
          <w:rFonts w:ascii="Poppins" w:hAnsi="Poppins" w:cs="Poppins"/>
        </w:rPr>
        <w:t xml:space="preserve">Atividade </w:t>
      </w:r>
      <w:r w:rsidRPr="5B7558B7">
        <w:rPr>
          <w:rFonts w:ascii="Poppins" w:hAnsi="Poppins" w:cs="Poppins"/>
        </w:rPr>
        <w:t>Prática</w:t>
      </w:r>
    </w:p>
    <w:p w14:paraId="3859BC60" w14:textId="6C0E43A8" w:rsidR="00E227A8" w:rsidRP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sz w:val="24"/>
          <w:szCs w:val="16"/>
        </w:rPr>
      </w:pPr>
      <w:r w:rsidRPr="00E227A8">
        <w:rPr>
          <w:rFonts w:ascii="Poppins" w:hAnsi="Poppins" w:cs="Poppins"/>
          <w:sz w:val="24"/>
          <w:szCs w:val="16"/>
          <w:u w:val="none"/>
        </w:rPr>
        <w:t>Nome:</w:t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ab/>
      </w:r>
      <w:r w:rsidR="0060776C" w:rsidRPr="00E227A8">
        <w:rPr>
          <w:rFonts w:ascii="Poppins" w:hAnsi="Poppins" w:cs="Poppins"/>
          <w:sz w:val="24"/>
          <w:szCs w:val="16"/>
        </w:rPr>
        <w:t xml:space="preserve"> </w:t>
      </w:r>
      <w:r w:rsidRPr="00E227A8">
        <w:rPr>
          <w:rFonts w:ascii="Poppins" w:hAnsi="Poppins" w:cs="Poppins"/>
          <w:sz w:val="24"/>
          <w:szCs w:val="16"/>
          <w:u w:val="none"/>
        </w:rPr>
        <w:tab/>
      </w:r>
      <w:r w:rsidRPr="00E227A8">
        <w:rPr>
          <w:rFonts w:ascii="Poppins" w:hAnsi="Poppins" w:cs="Poppins"/>
          <w:sz w:val="24"/>
          <w:szCs w:val="16"/>
          <w:u w:val="none"/>
        </w:rPr>
        <w:tab/>
        <w:t>Turma: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>
        <w:rPr>
          <w:rFonts w:ascii="Poppins" w:hAnsi="Poppins" w:cs="Poppins"/>
          <w:sz w:val="24"/>
          <w:szCs w:val="16"/>
        </w:rPr>
        <w:t xml:space="preserve">              </w:t>
      </w:r>
      <w:r w:rsidRPr="00E227A8">
        <w:rPr>
          <w:rFonts w:ascii="Poppins" w:hAnsi="Poppins" w:cs="Poppins"/>
          <w:sz w:val="24"/>
          <w:szCs w:val="16"/>
        </w:rPr>
        <w:t xml:space="preserve">   </w:t>
      </w:r>
      <w:proofErr w:type="gramStart"/>
      <w:r w:rsidRPr="00E227A8">
        <w:rPr>
          <w:rFonts w:ascii="Poppins" w:hAnsi="Poppins" w:cs="Poppins"/>
          <w:sz w:val="24"/>
          <w:szCs w:val="16"/>
        </w:rPr>
        <w:t xml:space="preserve">  </w:t>
      </w:r>
      <w:r w:rsidRPr="00E227A8">
        <w:rPr>
          <w:rFonts w:ascii="Poppins" w:hAnsi="Poppins" w:cs="Poppins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u w:val="single"/>
        </w:rPr>
      </w:pPr>
    </w:p>
    <w:p w14:paraId="6C49C706" w14:textId="30BAEC84" w:rsidR="0060776C" w:rsidRPr="00E227A8" w:rsidRDefault="0060776C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Título</w:t>
      </w:r>
      <w:r w:rsidR="00E227A8" w:rsidRPr="00E227A8">
        <w:rPr>
          <w:rFonts w:ascii="Poppins" w:hAnsi="Poppins" w:cs="Poppins"/>
          <w:b/>
          <w:noProof/>
          <w:sz w:val="32"/>
          <w:szCs w:val="32"/>
        </w:rPr>
        <w:t xml:space="preserve"> da atividade</w:t>
      </w:r>
      <w:r w:rsidRPr="00E227A8">
        <w:rPr>
          <w:rFonts w:ascii="Poppins" w:hAnsi="Poppins" w:cs="Poppins"/>
          <w:b/>
          <w:noProof/>
          <w:sz w:val="32"/>
          <w:szCs w:val="32"/>
        </w:rPr>
        <w:t xml:space="preserve">: 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Exercícios </w:t>
      </w:r>
      <w:r w:rsidR="00461C1F" w:rsidRPr="00490A5C">
        <w:rPr>
          <w:rFonts w:ascii="Poppins" w:hAnsi="Poppins" w:cs="Poppins"/>
          <w:b/>
          <w:noProof/>
          <w:sz w:val="32"/>
          <w:szCs w:val="32"/>
        </w:rPr>
        <w:t xml:space="preserve">práticos </w:t>
      </w:r>
      <w:r w:rsidR="00094F5C">
        <w:rPr>
          <w:rFonts w:ascii="Poppins" w:hAnsi="Poppins" w:cs="Poppins"/>
          <w:b/>
          <w:noProof/>
          <w:sz w:val="32"/>
          <w:szCs w:val="32"/>
        </w:rPr>
        <w:t>–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 Criação de </w:t>
      </w:r>
      <w:r w:rsidR="00461C1F" w:rsidRPr="00490A5C">
        <w:rPr>
          <w:rFonts w:ascii="Poppins" w:hAnsi="Poppins" w:cs="Poppins"/>
          <w:b/>
          <w:noProof/>
          <w:sz w:val="32"/>
          <w:szCs w:val="32"/>
        </w:rPr>
        <w:t>programas</w:t>
      </w:r>
    </w:p>
    <w:p w14:paraId="65650FF6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  <w:u w:val="single"/>
        </w:rPr>
      </w:pPr>
    </w:p>
    <w:p w14:paraId="161369BA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Objetivos</w:t>
      </w:r>
    </w:p>
    <w:p w14:paraId="00325373" w14:textId="77777777" w:rsidR="00490A5C" w:rsidRPr="00490A5C" w:rsidRDefault="00490A5C" w:rsidP="00490A5C">
      <w:p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Compreender o conceito de estruturas de decisão em programação, introdução à sintaxe da linguagem Python e início do desenvolvimento de habilidades para criar algoritmos simples utilizando estruturas de decisão.</w:t>
      </w:r>
    </w:p>
    <w:p w14:paraId="01070306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</w:p>
    <w:p w14:paraId="050BB83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Lista de materiais</w:t>
      </w:r>
    </w:p>
    <w:p w14:paraId="54797C27" w14:textId="33AA5831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Recurso audiovisual para exibição de vídeos e imagens</w:t>
      </w:r>
      <w:r w:rsidR="00094F5C">
        <w:rPr>
          <w:rFonts w:ascii="Poppins" w:hAnsi="Poppins" w:cs="Poppins"/>
          <w:noProof/>
        </w:rPr>
        <w:t>;</w:t>
      </w:r>
    </w:p>
    <w:p w14:paraId="539CB3D1" w14:textId="29061766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  <w:lang w:val="en-US"/>
        </w:rPr>
        <w:t>Caderno, canetas, lápis</w:t>
      </w:r>
      <w:r w:rsidR="00094F5C">
        <w:rPr>
          <w:rFonts w:ascii="Poppins" w:hAnsi="Poppins" w:cs="Poppins"/>
          <w:noProof/>
          <w:lang w:val="en-US"/>
        </w:rPr>
        <w:t>;</w:t>
      </w:r>
    </w:p>
    <w:p w14:paraId="3DAB35FD" w14:textId="77777777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Acesso ao laboratório de informática e/ou internet.</w:t>
      </w:r>
    </w:p>
    <w:p w14:paraId="08004E8D" w14:textId="77777777" w:rsidR="00E227A8" w:rsidRPr="00E227A8" w:rsidRDefault="00E227A8" w:rsidP="00E227A8">
      <w:pPr>
        <w:rPr>
          <w:rFonts w:ascii="Poppins" w:hAnsi="Poppins" w:cs="Poppins"/>
          <w:noProof/>
        </w:rPr>
      </w:pPr>
    </w:p>
    <w:p w14:paraId="0ED21B0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1B574077">
        <w:rPr>
          <w:rFonts w:ascii="Poppins" w:hAnsi="Poppins" w:cs="Poppins"/>
          <w:b/>
          <w:bCs/>
          <w:noProof/>
          <w:sz w:val="32"/>
          <w:szCs w:val="32"/>
        </w:rPr>
        <w:t>Procedimento Experimental</w:t>
      </w:r>
    </w:p>
    <w:p w14:paraId="7C0AA271" w14:textId="77777777" w:rsidR="00C033E1" w:rsidRPr="00C033E1" w:rsidRDefault="00C033E1" w:rsidP="00C033E1">
      <w:pPr>
        <w:spacing w:line="360" w:lineRule="auto"/>
        <w:ind w:left="360"/>
        <w:rPr>
          <w:rFonts w:ascii="Poppins" w:hAnsi="Poppins" w:cs="Poppins"/>
          <w:noProof/>
        </w:rPr>
      </w:pPr>
    </w:p>
    <w:p w14:paraId="04FCE40F" w14:textId="1B6CBC9D" w:rsidR="00C033E1" w:rsidRPr="00C033E1" w:rsidRDefault="00C033E1" w:rsidP="00C033E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>Uma universidade oferece bolsas de estudos para estudantes que:</w:t>
      </w:r>
    </w:p>
    <w:p w14:paraId="74C5CF2A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Têm um GPA (Grade Point Average) de 3.5 ou mais, OU</w:t>
      </w:r>
    </w:p>
    <w:p w14:paraId="63A9758B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Estão no top 10% de sua turma, OU</w:t>
      </w:r>
    </w:p>
    <w:p w14:paraId="770F35ED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Realizaram trabalho voluntário por mais de 100 horas no último ano.</w:t>
      </w:r>
    </w:p>
    <w:p w14:paraId="6D2C3503" w14:textId="761AB3C4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Escreva um programa que determine se um estudante é elegível para uma bolsa de estudos.</w:t>
      </w:r>
    </w:p>
    <w:p w14:paraId="1851CFDA" w14:textId="082777D1" w:rsidR="006D5634" w:rsidRPr="00C033E1" w:rsidRDefault="006D5634" w:rsidP="00C033E1">
      <w:pPr>
        <w:pStyle w:val="PargrafodaLista"/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b/>
          <w:bCs/>
          <w:noProof/>
        </w:rPr>
        <w:t>Tempo estimado de resolução</w:t>
      </w:r>
      <w:r w:rsidRPr="000648A9">
        <w:rPr>
          <w:rFonts w:ascii="Poppins" w:hAnsi="Poppins" w:cs="Poppins"/>
          <w:b/>
          <w:bCs/>
          <w:noProof/>
        </w:rPr>
        <w:t>:</w:t>
      </w:r>
      <w:r w:rsidRPr="1B574077">
        <w:rPr>
          <w:rFonts w:ascii="Poppins" w:hAnsi="Poppins" w:cs="Poppins"/>
          <w:noProof/>
        </w:rPr>
        <w:t xml:space="preserve"> 20 minutos. </w:t>
      </w:r>
    </w:p>
    <w:p w14:paraId="7BDD6B0C" w14:textId="6C1BACE9" w:rsidR="1B574077" w:rsidRDefault="1B574077" w:rsidP="1B574077">
      <w:pPr>
        <w:pStyle w:val="PargrafodaLista"/>
        <w:spacing w:line="360" w:lineRule="auto"/>
        <w:rPr>
          <w:rFonts w:ascii="Poppins" w:hAnsi="Poppins" w:cs="Poppins"/>
          <w:noProof/>
        </w:rPr>
      </w:pPr>
    </w:p>
    <w:p w14:paraId="2D7465D8" w14:textId="3F399115" w:rsidR="1B574077" w:rsidRDefault="1B574077" w:rsidP="1B574077">
      <w:pPr>
        <w:pStyle w:val="PargrafodaLista"/>
        <w:spacing w:line="360" w:lineRule="auto"/>
        <w:rPr>
          <w:rFonts w:ascii="Poppins" w:hAnsi="Poppins" w:cs="Poppins"/>
          <w:noProof/>
        </w:rPr>
      </w:pPr>
    </w:p>
    <w:p w14:paraId="7629F773" w14:textId="1A92FB31" w:rsidR="1B574077" w:rsidRDefault="1B574077" w:rsidP="1B574077">
      <w:pPr>
        <w:pStyle w:val="PargrafodaLista"/>
        <w:spacing w:line="360" w:lineRule="auto"/>
        <w:rPr>
          <w:rFonts w:ascii="Poppins" w:hAnsi="Poppins" w:cs="Poppins"/>
          <w:noProof/>
        </w:rPr>
      </w:pPr>
    </w:p>
    <w:p w14:paraId="2044FBF6" w14:textId="77777777" w:rsidR="00461C1F" w:rsidRDefault="00461C1F" w:rsidP="1B574077">
      <w:pPr>
        <w:pStyle w:val="PargrafodaLista"/>
        <w:spacing w:line="360" w:lineRule="auto"/>
        <w:rPr>
          <w:rFonts w:ascii="Poppins" w:hAnsi="Poppins" w:cs="Poppins"/>
          <w:noProof/>
        </w:rPr>
      </w:pPr>
    </w:p>
    <w:p w14:paraId="0BF8AEBE" w14:textId="42151D64" w:rsidR="00C033E1" w:rsidRPr="00C033E1" w:rsidRDefault="00C033E1" w:rsidP="00C033E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lastRenderedPageBreak/>
        <w:t>Uma empresa tem uma vaga de emprego que requer:</w:t>
      </w:r>
    </w:p>
    <w:p w14:paraId="5E54627F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Pelo menos 3 anos de experiência em Python E</w:t>
      </w:r>
    </w:p>
    <w:p w14:paraId="66539A2B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Pelo menos 2 anos de experiência em machine learning OU</w:t>
      </w:r>
    </w:p>
    <w:p w14:paraId="304E6360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Um diploma de mestrado em ciência da computação.</w:t>
      </w:r>
    </w:p>
    <w:p w14:paraId="6E2BA321" w14:textId="4069A506" w:rsidR="0082367E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>Escreva um programa que determine se um candidato é elegível para a vaga.</w:t>
      </w:r>
      <w:r>
        <w:br/>
      </w:r>
      <w:r w:rsidR="0082367E" w:rsidRPr="1B574077">
        <w:rPr>
          <w:rFonts w:ascii="Poppins" w:hAnsi="Poppins" w:cs="Poppins"/>
          <w:b/>
          <w:bCs/>
          <w:noProof/>
        </w:rPr>
        <w:t>Tempo estimado de resolução</w:t>
      </w:r>
      <w:r w:rsidR="0082367E" w:rsidRPr="000648A9">
        <w:rPr>
          <w:rFonts w:ascii="Poppins" w:hAnsi="Poppins" w:cs="Poppins"/>
          <w:b/>
          <w:bCs/>
          <w:noProof/>
        </w:rPr>
        <w:t>:</w:t>
      </w:r>
      <w:r w:rsidR="0082367E" w:rsidRPr="1B574077">
        <w:rPr>
          <w:rFonts w:ascii="Poppins" w:hAnsi="Poppins" w:cs="Poppins"/>
          <w:noProof/>
        </w:rPr>
        <w:t xml:space="preserve"> </w:t>
      </w:r>
      <w:r w:rsidR="00DC1242" w:rsidRPr="1B574077">
        <w:rPr>
          <w:rFonts w:ascii="Poppins" w:hAnsi="Poppins" w:cs="Poppins"/>
          <w:noProof/>
        </w:rPr>
        <w:t>15</w:t>
      </w:r>
      <w:r w:rsidR="0082367E" w:rsidRPr="1B574077">
        <w:rPr>
          <w:rFonts w:ascii="Poppins" w:hAnsi="Poppins" w:cs="Poppins"/>
          <w:noProof/>
        </w:rPr>
        <w:t xml:space="preserve"> minutos. </w:t>
      </w:r>
    </w:p>
    <w:p w14:paraId="117E27B2" w14:textId="62ACF49E" w:rsidR="00E227A8" w:rsidRPr="00E227A8" w:rsidRDefault="00490A5C" w:rsidP="00E0458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 xml:space="preserve">Escreva o código que você desenvolveu para </w:t>
      </w:r>
      <w:r w:rsidR="00461C1F">
        <w:rPr>
          <w:rFonts w:ascii="Poppins" w:hAnsi="Poppins" w:cs="Poppins"/>
          <w:noProof/>
        </w:rPr>
        <w:t xml:space="preserve">a </w:t>
      </w:r>
      <w:r w:rsidRPr="1B574077">
        <w:rPr>
          <w:rFonts w:ascii="Poppins" w:hAnsi="Poppins" w:cs="Poppins"/>
          <w:noProof/>
        </w:rPr>
        <w:t>solução do</w:t>
      </w:r>
      <w:r w:rsidR="004C2387" w:rsidRPr="1B574077">
        <w:rPr>
          <w:rFonts w:ascii="Poppins" w:hAnsi="Poppins" w:cs="Poppins"/>
          <w:noProof/>
        </w:rPr>
        <w:t>s</w:t>
      </w:r>
      <w:r w:rsidRPr="1B574077">
        <w:rPr>
          <w:rFonts w:ascii="Poppins" w:hAnsi="Poppins" w:cs="Poppins"/>
          <w:noProof/>
        </w:rPr>
        <w:t xml:space="preserve"> exercício</w:t>
      </w:r>
      <w:r w:rsidR="004C2387" w:rsidRPr="1B574077">
        <w:rPr>
          <w:rFonts w:ascii="Poppins" w:hAnsi="Poppins" w:cs="Poppins"/>
          <w:noProof/>
        </w:rPr>
        <w:t xml:space="preserve">s </w:t>
      </w:r>
      <w:r w:rsidRPr="1B574077">
        <w:rPr>
          <w:rFonts w:ascii="Poppins" w:hAnsi="Poppins" w:cs="Poppins"/>
          <w:noProof/>
        </w:rPr>
        <w:t>proposto</w:t>
      </w:r>
      <w:r w:rsidR="004C2387" w:rsidRPr="1B574077">
        <w:rPr>
          <w:rFonts w:ascii="Poppins" w:hAnsi="Poppins" w:cs="Poppins"/>
          <w:noProof/>
        </w:rPr>
        <w:t>s</w:t>
      </w:r>
      <w:r w:rsidR="002A7435" w:rsidRPr="1B574077">
        <w:rPr>
          <w:rFonts w:ascii="Poppins" w:hAnsi="Poppins" w:cs="Poppins"/>
          <w:noProof/>
        </w:rPr>
        <w:t>. Pensando em evolução constante no desenvolvimento de programas em Python, cite quais recursos você acredita que podem deixar o código mais performático para os exercícios propostos</w:t>
      </w:r>
      <w:r w:rsidR="00094F5C"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14:paraId="4311668A" w14:textId="77777777" w:rsidTr="00B45591">
        <w:tc>
          <w:tcPr>
            <w:tcW w:w="8919" w:type="dxa"/>
          </w:tcPr>
          <w:p w14:paraId="0F1F692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C35F990" w14:textId="77777777" w:rsidTr="00B45591">
        <w:tc>
          <w:tcPr>
            <w:tcW w:w="8919" w:type="dxa"/>
          </w:tcPr>
          <w:p w14:paraId="0D979B8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4EAF4E24" w14:textId="77777777" w:rsidTr="00B45591">
        <w:tc>
          <w:tcPr>
            <w:tcW w:w="8919" w:type="dxa"/>
          </w:tcPr>
          <w:p w14:paraId="13D788FF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D2A8271" w14:textId="77777777" w:rsidTr="00B45591">
        <w:tc>
          <w:tcPr>
            <w:tcW w:w="8919" w:type="dxa"/>
          </w:tcPr>
          <w:p w14:paraId="36559B1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2536CD2" w14:textId="77777777" w:rsidTr="00B45591">
        <w:tc>
          <w:tcPr>
            <w:tcW w:w="8919" w:type="dxa"/>
          </w:tcPr>
          <w:p w14:paraId="32DAE36C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76ED4E5" w14:textId="77777777" w:rsidTr="00B45591">
        <w:tc>
          <w:tcPr>
            <w:tcW w:w="8919" w:type="dxa"/>
          </w:tcPr>
          <w:p w14:paraId="25826BD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77F24B" w14:textId="77777777" w:rsidTr="00B45591">
        <w:tc>
          <w:tcPr>
            <w:tcW w:w="8919" w:type="dxa"/>
          </w:tcPr>
          <w:p w14:paraId="0ED8F692" w14:textId="77777777" w:rsidR="004C2387" w:rsidRDefault="004C2387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24E6F820" w14:textId="77777777" w:rsidTr="004F2D6E">
        <w:tc>
          <w:tcPr>
            <w:tcW w:w="8919" w:type="dxa"/>
          </w:tcPr>
          <w:p w14:paraId="306EC777" w14:textId="066E190B" w:rsidR="000B4FA7" w:rsidRDefault="000B4FA7" w:rsidP="004C2387">
            <w:pPr>
              <w:rPr>
                <w:rFonts w:ascii="Poppins" w:hAnsi="Poppins" w:cs="Poppins"/>
                <w:noProof/>
              </w:rPr>
            </w:pPr>
            <w:r>
              <w:rPr>
                <w:rFonts w:ascii="Poppins" w:hAnsi="Poppins" w:cs="Poppins"/>
                <w:noProof/>
              </w:rPr>
              <w:br/>
            </w:r>
          </w:p>
        </w:tc>
      </w:tr>
      <w:tr w:rsidR="004C2387" w14:paraId="10156DDA" w14:textId="77777777" w:rsidTr="004F2D6E">
        <w:tc>
          <w:tcPr>
            <w:tcW w:w="8919" w:type="dxa"/>
          </w:tcPr>
          <w:p w14:paraId="4BC99993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7E6DD5CC" w14:textId="77777777" w:rsidTr="004F2D6E">
        <w:tc>
          <w:tcPr>
            <w:tcW w:w="8919" w:type="dxa"/>
          </w:tcPr>
          <w:p w14:paraId="212408AF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CE8FFD" w14:textId="77777777" w:rsidTr="004F2D6E">
        <w:tc>
          <w:tcPr>
            <w:tcW w:w="8919" w:type="dxa"/>
          </w:tcPr>
          <w:p w14:paraId="56AFE41A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D65493F" w14:textId="77777777" w:rsidR="00E71901" w:rsidRPr="00E227A8" w:rsidRDefault="00E71901" w:rsidP="00E71901">
      <w:pPr>
        <w:jc w:val="both"/>
        <w:rPr>
          <w:rFonts w:ascii="Poppins" w:eastAsia="Arial Unicode MS" w:hAnsi="Poppins" w:cs="Poppins"/>
          <w:sz w:val="20"/>
          <w:szCs w:val="20"/>
        </w:rPr>
      </w:pPr>
    </w:p>
    <w:sectPr w:rsidR="00E71901" w:rsidRPr="00E22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FD56F" w14:textId="77777777" w:rsidR="00182FFA" w:rsidRDefault="00182FFA">
      <w:r>
        <w:separator/>
      </w:r>
    </w:p>
  </w:endnote>
  <w:endnote w:type="continuationSeparator" w:id="0">
    <w:p w14:paraId="4BE5B3B2" w14:textId="77777777" w:rsidR="00182FFA" w:rsidRDefault="0018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</w:rPr>
          <w:id w:val="1728636285"/>
          <w:docPartObj>
            <w:docPartGallery w:val="Page Numbers (Top of Page)"/>
            <w:docPartUnique/>
          </w:docPartObj>
        </w:sdtPr>
        <w:sdtContent>
          <w:p w14:paraId="4722E37D" w14:textId="32B7AEE9" w:rsidR="00160195" w:rsidRDefault="00160195">
            <w:pPr>
              <w:pStyle w:val="Rodap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SIS</w:t>
            </w:r>
            <w:r>
              <w:rPr>
                <w:rFonts w:ascii="Poppins" w:hAnsi="Poppins" w:cs="Poppins"/>
              </w:rPr>
              <w:t>]</w:t>
            </w:r>
            <w:r>
              <w:rPr>
                <w:rFonts w:ascii="Poppins" w:hAnsi="Poppins" w:cs="Poppins"/>
              </w:rPr>
              <w:tab/>
            </w:r>
            <w:r w:rsidR="009B33B6"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U</w:t>
            </w:r>
            <w:r w:rsidR="00A55488">
              <w:rPr>
                <w:rFonts w:ascii="Poppins" w:hAnsi="Poppins" w:cs="Poppins"/>
              </w:rPr>
              <w:t>3</w:t>
            </w:r>
            <w:r w:rsidR="009B33B6">
              <w:rPr>
                <w:rFonts w:ascii="Poppins" w:hAnsi="Poppins" w:cs="Poppins"/>
              </w:rPr>
              <w:t>]</w:t>
            </w:r>
            <w:r w:rsidR="009B33B6">
              <w:rPr>
                <w:rFonts w:ascii="Poppins" w:hAnsi="Poppins" w:cs="Poppins"/>
              </w:rPr>
              <w:tab/>
              <w:t>[</w:t>
            </w:r>
            <w:r w:rsidR="00490A5C">
              <w:rPr>
                <w:rFonts w:ascii="Poppins" w:hAnsi="Poppins" w:cs="Poppins"/>
              </w:rPr>
              <w:t>C1</w:t>
            </w:r>
            <w:r w:rsidR="009B33B6">
              <w:rPr>
                <w:rFonts w:ascii="Poppins" w:hAnsi="Poppins" w:cs="Poppins"/>
              </w:rPr>
              <w:t>]</w:t>
            </w:r>
          </w:p>
          <w:p w14:paraId="06710247" w14:textId="5BA43F72" w:rsidR="003009B4" w:rsidRPr="003009B4" w:rsidRDefault="003009B4">
            <w:pPr>
              <w:pStyle w:val="Rodap"/>
              <w:jc w:val="center"/>
              <w:rPr>
                <w:rFonts w:ascii="Poppins" w:hAnsi="Poppins" w:cs="Poppins"/>
              </w:rPr>
            </w:pP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PAGE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  <w:r w:rsidRPr="003009B4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>/</w:t>
            </w:r>
            <w:r w:rsidRPr="003009B4">
              <w:rPr>
                <w:rFonts w:ascii="Poppins" w:hAnsi="Poppins" w:cs="Poppins"/>
              </w:rPr>
              <w:t xml:space="preserve"> </w:t>
            </w: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NUMPAGES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</w:p>
        </w:sdtContent>
      </w:sdt>
    </w:sdtContent>
  </w:sdt>
  <w:p w14:paraId="214D1726" w14:textId="34F4A029" w:rsidR="00E227A8" w:rsidRPr="00E227A8" w:rsidRDefault="00E227A8">
    <w:pPr>
      <w:pStyle w:val="Rodap"/>
      <w:jc w:val="center"/>
      <w:rPr>
        <w:rFonts w:ascii="Poppins" w:hAnsi="Poppins" w:cs="Poppin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9079" w14:textId="77777777" w:rsidR="00A55488" w:rsidRDefault="00A5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41CB" w14:textId="77777777" w:rsidR="00182FFA" w:rsidRDefault="00182FFA">
      <w:r>
        <w:separator/>
      </w:r>
    </w:p>
  </w:footnote>
  <w:footnote w:type="continuationSeparator" w:id="0">
    <w:p w14:paraId="76D0BF5D" w14:textId="77777777" w:rsidR="00182FFA" w:rsidRDefault="0018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CE90" w14:textId="77777777" w:rsidR="00A55488" w:rsidRDefault="00A554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6B247B04" w:rsidR="00E227A8" w:rsidRDefault="00E227A8" w:rsidP="00E227A8">
    <w:pPr>
      <w:pStyle w:val="Cabealho"/>
      <w:jc w:val="right"/>
    </w:pPr>
    <w:r w:rsidRPr="00E227A8">
      <w:rPr>
        <w:noProof/>
      </w:rPr>
      <w:drawing>
        <wp:inline distT="0" distB="0" distL="0" distR="0" wp14:anchorId="71903B8A" wp14:editId="16AF11D9">
          <wp:extent cx="1794155" cy="238560"/>
          <wp:effectExtent l="0" t="0" r="0" b="9525"/>
          <wp:docPr id="4" name="Imagem 3" descr="Logotipo, 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7A606BD-EFE0-8AD5-1DA7-5F34DC6EEF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Logotipo, Ícone&#10;&#10;Descrição gerada automaticamente">
                    <a:extLst>
                      <a:ext uri="{FF2B5EF4-FFF2-40B4-BE49-F238E27FC236}">
                        <a16:creationId xmlns:a16="http://schemas.microsoft.com/office/drawing/2014/main" id="{27A606BD-EFE0-8AD5-1DA7-5F34DC6EEF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58AB" w14:textId="77777777" w:rsidR="00A55488" w:rsidRDefault="00A554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7F1A"/>
    <w:multiLevelType w:val="hybridMultilevel"/>
    <w:tmpl w:val="9468070E"/>
    <w:lvl w:ilvl="0" w:tplc="FA5C2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7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3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A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08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F8A80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0FE"/>
    <w:multiLevelType w:val="hybridMultilevel"/>
    <w:tmpl w:val="DF9E6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54802"/>
    <w:multiLevelType w:val="hybridMultilevel"/>
    <w:tmpl w:val="E75EA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28627">
    <w:abstractNumId w:val="1"/>
  </w:num>
  <w:num w:numId="2" w16cid:durableId="1115713199">
    <w:abstractNumId w:val="2"/>
  </w:num>
  <w:num w:numId="3" w16cid:durableId="451439524">
    <w:abstractNumId w:val="0"/>
  </w:num>
  <w:num w:numId="4" w16cid:durableId="598411386">
    <w:abstractNumId w:val="4"/>
  </w:num>
  <w:num w:numId="5" w16cid:durableId="14577988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648A9"/>
    <w:rsid w:val="00093C5A"/>
    <w:rsid w:val="00094F5C"/>
    <w:rsid w:val="000B4FA7"/>
    <w:rsid w:val="000C6619"/>
    <w:rsid w:val="000E5A69"/>
    <w:rsid w:val="000F7DE9"/>
    <w:rsid w:val="00124756"/>
    <w:rsid w:val="00144EFE"/>
    <w:rsid w:val="00160195"/>
    <w:rsid w:val="00182FFA"/>
    <w:rsid w:val="001A2D86"/>
    <w:rsid w:val="001B1EFF"/>
    <w:rsid w:val="001C335A"/>
    <w:rsid w:val="00220D27"/>
    <w:rsid w:val="00226B20"/>
    <w:rsid w:val="002344C7"/>
    <w:rsid w:val="002372B1"/>
    <w:rsid w:val="00245D56"/>
    <w:rsid w:val="002517AC"/>
    <w:rsid w:val="00252F67"/>
    <w:rsid w:val="00256D8D"/>
    <w:rsid w:val="002A7435"/>
    <w:rsid w:val="002B21A2"/>
    <w:rsid w:val="002D51E3"/>
    <w:rsid w:val="002E6314"/>
    <w:rsid w:val="003009B4"/>
    <w:rsid w:val="003C032E"/>
    <w:rsid w:val="003D71CA"/>
    <w:rsid w:val="00460192"/>
    <w:rsid w:val="00461C1F"/>
    <w:rsid w:val="00490A5C"/>
    <w:rsid w:val="00491C71"/>
    <w:rsid w:val="004C2387"/>
    <w:rsid w:val="0054587F"/>
    <w:rsid w:val="005517B2"/>
    <w:rsid w:val="005B67A6"/>
    <w:rsid w:val="005F74BB"/>
    <w:rsid w:val="0060776C"/>
    <w:rsid w:val="00676B29"/>
    <w:rsid w:val="006B3AE9"/>
    <w:rsid w:val="006D5634"/>
    <w:rsid w:val="006F146B"/>
    <w:rsid w:val="007671B4"/>
    <w:rsid w:val="00773A8C"/>
    <w:rsid w:val="007D444C"/>
    <w:rsid w:val="0082367E"/>
    <w:rsid w:val="00841D59"/>
    <w:rsid w:val="008925A9"/>
    <w:rsid w:val="008B4C24"/>
    <w:rsid w:val="008F775A"/>
    <w:rsid w:val="0092769D"/>
    <w:rsid w:val="009B33B6"/>
    <w:rsid w:val="00A407D6"/>
    <w:rsid w:val="00A55488"/>
    <w:rsid w:val="00A63B98"/>
    <w:rsid w:val="00AA60A0"/>
    <w:rsid w:val="00AD78A6"/>
    <w:rsid w:val="00B45591"/>
    <w:rsid w:val="00BA6A76"/>
    <w:rsid w:val="00C033E1"/>
    <w:rsid w:val="00C31A12"/>
    <w:rsid w:val="00C416ED"/>
    <w:rsid w:val="00C4723D"/>
    <w:rsid w:val="00C6070E"/>
    <w:rsid w:val="00C62CE1"/>
    <w:rsid w:val="00C631F9"/>
    <w:rsid w:val="00CA4523"/>
    <w:rsid w:val="00CD20F6"/>
    <w:rsid w:val="00D553AB"/>
    <w:rsid w:val="00D61A8F"/>
    <w:rsid w:val="00DA01B0"/>
    <w:rsid w:val="00DB1387"/>
    <w:rsid w:val="00DC1242"/>
    <w:rsid w:val="00DC3023"/>
    <w:rsid w:val="00DD5204"/>
    <w:rsid w:val="00DE0C0D"/>
    <w:rsid w:val="00E04581"/>
    <w:rsid w:val="00E10D86"/>
    <w:rsid w:val="00E12136"/>
    <w:rsid w:val="00E227A8"/>
    <w:rsid w:val="00E400A6"/>
    <w:rsid w:val="00E71901"/>
    <w:rsid w:val="00E73E76"/>
    <w:rsid w:val="00E77AF3"/>
    <w:rsid w:val="00EA3B37"/>
    <w:rsid w:val="00EE394F"/>
    <w:rsid w:val="00EF4AFE"/>
    <w:rsid w:val="00F472E5"/>
    <w:rsid w:val="00F51FEF"/>
    <w:rsid w:val="00FD7F1E"/>
    <w:rsid w:val="00FF3340"/>
    <w:rsid w:val="00FF401E"/>
    <w:rsid w:val="0D64AFDD"/>
    <w:rsid w:val="1B574077"/>
    <w:rsid w:val="5B75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D195A30-6003-411F-B8F6-1330789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3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A5C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94F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7EF9536E10C46A31C4B4228E6097B" ma:contentTypeVersion="13" ma:contentTypeDescription="Create a new document." ma:contentTypeScope="" ma:versionID="67e13b72b7423c3fe3707d36e5231367">
  <xsd:schema xmlns:xsd="http://www.w3.org/2001/XMLSchema" xmlns:xs="http://www.w3.org/2001/XMLSchema" xmlns:p="http://schemas.microsoft.com/office/2006/metadata/properties" xmlns:ns2="daee7dba-315e-4e15-9bf0-9209d8ae9fd2" xmlns:ns3="9107e5d7-11fb-4fc5-a87e-036300f47142" targetNamespace="http://schemas.microsoft.com/office/2006/metadata/properties" ma:root="true" ma:fieldsID="b59810a6c28621384193108050d5434c" ns2:_="" ns3:_="">
    <xsd:import namespace="daee7dba-315e-4e15-9bf0-9209d8ae9fd2"/>
    <xsd:import namespace="9107e5d7-11fb-4fc5-a87e-036300f47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7dba-315e-4e15-9bf0-9209d8ae9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e5d7-11fb-4fc5-a87e-036300f47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708344-8526-4f3a-9330-84f14007ab5d}" ma:internalName="TaxCatchAll" ma:showField="CatchAllData" ma:web="9107e5d7-11fb-4fc5-a87e-036300f4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e7dba-315e-4e15-9bf0-9209d8ae9fd2">
      <Terms xmlns="http://schemas.microsoft.com/office/infopath/2007/PartnerControls"/>
    </lcf76f155ced4ddcb4097134ff3c332f>
    <TaxCatchAll xmlns="9107e5d7-11fb-4fc5-a87e-036300f471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FC7C1-ABFE-459E-BD86-9A381E7D3D5B}"/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1</Pages>
  <Words>235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25</cp:revision>
  <cp:lastPrinted>2006-08-30T22:40:00Z</cp:lastPrinted>
  <dcterms:created xsi:type="dcterms:W3CDTF">2023-07-22T17:54:00Z</dcterms:created>
  <dcterms:modified xsi:type="dcterms:W3CDTF">2024-02-27T18:24:00Z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0x0101000837EF9536E10C46A31C4B4228E6097B</vt:lpwstr>
  </property>
  <property fmtid="{D5CDD505-2E9C-101B-9397-08002B2CF9AE}" pid="7" name="_ReviewingToolsShownOnce">
    <vt:lpwstr/>
  </property>
</Properties>
</file>